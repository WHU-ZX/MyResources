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数据结构与算法实验课题目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线性表：现有两个数组A=[12, 1, 23, 35, 21, 60]，B=[90, 60, 10, 15, 25, 56]，根据数组A和B建立两个非递减有序单向链表，然后合并成一个非递减链表。题目中数组A和B仅供参考，实验中需自行生成，验证不同数据输入情况下结果是否正确。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堆栈：输入一个字符串，判断字符串中左右括号是否匹配。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迷宫问题可以用栈方法、队列方法、图搜索方法和递归回溯等方法求解，请选择其中任意两种方法实现。（可使用C++标准库）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给定一个序列如（12, 1, 23, 35, 21, 60，90, 60, 10, 15, 25, 56），题目中序列的数据仅供参考，实验中数据可以自行生成，根据数据构造出哈夫曼树，并输出哈夫曼编码。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已知一颗二叉树采用二叉链表存储，对该二叉树实现先序遍历的递归算法和非递归算法。二叉树的数据自行生成。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排序算法：随机生成待排序数据，待排序数据个数分为100，1万，10万，100万，至少采用三种不同类型排序算法（建议希尔排序，快速排序，折半插入排序，二路归并排序，时间复杂度为nlog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n的算法至少一种），待排序数据个数为100的情况下，将排序结果输出，验证算法正确性，待排序数据个数为1万，10万，100万时，不输出排序结果，输出排序时间，实际比较不同算法的排序性能。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8539A"/>
    <w:multiLevelType w:val="singleLevel"/>
    <w:tmpl w:val="80185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6330A"/>
    <w:rsid w:val="060F47CE"/>
    <w:rsid w:val="18874343"/>
    <w:rsid w:val="1B826537"/>
    <w:rsid w:val="2A9E36D7"/>
    <w:rsid w:val="3AAF2EA7"/>
    <w:rsid w:val="43B077C1"/>
    <w:rsid w:val="4449554D"/>
    <w:rsid w:val="47397348"/>
    <w:rsid w:val="478054F7"/>
    <w:rsid w:val="4DD36147"/>
    <w:rsid w:val="572A2BEB"/>
    <w:rsid w:val="5E2C65DC"/>
    <w:rsid w:val="614062D2"/>
    <w:rsid w:val="62B6330A"/>
    <w:rsid w:val="6D535020"/>
    <w:rsid w:val="71A86D90"/>
    <w:rsid w:val="7235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.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2018-12-04T01:33:00Z</dcterms:created>
  <dc:creator>汪鼎文</dc:creator>
  <cp:lastModifiedBy>汪鼎文</cp:lastModifiedBy>
  <dcterms:modified xsi:type="dcterms:W3CDTF">2018-12-05T03:00:50Z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